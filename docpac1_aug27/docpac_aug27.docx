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2C6" w14:textId="16F61678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345039">
        <w:rPr>
          <w:rStyle w:val="BookTitle"/>
          <w:sz w:val="24"/>
          <w:szCs w:val="24"/>
        </w:rPr>
        <w:t>Aug</w:t>
      </w:r>
      <w:r w:rsidR="00536EEB">
        <w:rPr>
          <w:rStyle w:val="BookTitle"/>
          <w:sz w:val="24"/>
          <w:szCs w:val="24"/>
        </w:rPr>
        <w:t xml:space="preserve"> </w:t>
      </w:r>
      <w:r w:rsidR="00345039">
        <w:rPr>
          <w:rStyle w:val="BookTitle"/>
          <w:sz w:val="24"/>
          <w:szCs w:val="24"/>
        </w:rPr>
        <w:t>27</w:t>
      </w:r>
      <w:r w:rsidR="00345039" w:rsidRPr="00345039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359320DA" w14:textId="7C44EA9D" w:rsidR="00BD6924" w:rsidRDefault="00BD6924" w:rsidP="00BD6924">
      <w:pPr>
        <w:pStyle w:val="Heading1"/>
      </w:pPr>
      <w:r>
        <w:t>Goals:</w:t>
      </w:r>
    </w:p>
    <w:p w14:paraId="0ECF974B" w14:textId="251F9107" w:rsidR="00655C23" w:rsidRDefault="00345039" w:rsidP="00655C23">
      <w:pPr>
        <w:pStyle w:val="ListParagraph"/>
        <w:numPr>
          <w:ilvl w:val="0"/>
          <w:numId w:val="20"/>
        </w:numPr>
      </w:pPr>
      <w:r>
        <w:t>Establish classroom expectations for Year ‘21-‘22</w:t>
      </w:r>
    </w:p>
    <w:p w14:paraId="470B7A35" w14:textId="27E920A2" w:rsidR="00345039" w:rsidRDefault="00345039" w:rsidP="00655C23">
      <w:pPr>
        <w:pStyle w:val="ListParagraph"/>
        <w:numPr>
          <w:ilvl w:val="0"/>
          <w:numId w:val="20"/>
        </w:numPr>
      </w:pPr>
      <w:r>
        <w:t>Review knowledge of basic programming</w:t>
      </w:r>
    </w:p>
    <w:p w14:paraId="35959C47" w14:textId="7E5CFA47" w:rsidR="00345039" w:rsidRDefault="00345039" w:rsidP="00655C23">
      <w:pPr>
        <w:pStyle w:val="ListParagraph"/>
        <w:numPr>
          <w:ilvl w:val="0"/>
          <w:numId w:val="20"/>
        </w:numPr>
      </w:pPr>
      <w:r>
        <w:t>Assess knowledge of Javascript</w:t>
      </w:r>
    </w:p>
    <w:p w14:paraId="4D47F3CC" w14:textId="56771F40" w:rsidR="00C900E5" w:rsidRDefault="00C900E5" w:rsidP="00C900E5">
      <w:pPr>
        <w:pStyle w:val="Heading1"/>
      </w:pPr>
      <w:r>
        <w:t>Included Documentation</w:t>
      </w:r>
    </w:p>
    <w:p w14:paraId="2384B819" w14:textId="51D8A141" w:rsidR="0016152E" w:rsidRDefault="00FD3E09" w:rsidP="00C335F8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EAF1858" wp14:editId="1E45F117">
            <wp:extent cx="129654" cy="129654"/>
            <wp:effectExtent l="0" t="0" r="3810" b="381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45039">
        <w:t>Syllabus</w:t>
      </w:r>
    </w:p>
    <w:p w14:paraId="71DD22D8" w14:textId="627B9936" w:rsidR="00FD3E09" w:rsidRDefault="00FD3E09" w:rsidP="00C335F8">
      <w:pPr>
        <w:pStyle w:val="ListParagraph"/>
        <w:numPr>
          <w:ilvl w:val="0"/>
          <w:numId w:val="20"/>
        </w:numPr>
      </w:pPr>
      <w:r>
        <w:t>DocPac Expectations (pg. 2)</w:t>
      </w:r>
    </w:p>
    <w:p w14:paraId="4689C8E6" w14:textId="6E3A66C1" w:rsidR="00345039" w:rsidRDefault="00345039" w:rsidP="00C335F8">
      <w:pPr>
        <w:pStyle w:val="ListParagraph"/>
        <w:numPr>
          <w:ilvl w:val="0"/>
          <w:numId w:val="20"/>
        </w:numPr>
      </w:pPr>
      <w:r w:rsidRPr="00AC7051">
        <w:pict w14:anchorId="3E9808E7">
          <v:shape id="_x0000_i1034" type="#_x0000_t75" alt="Download from cloud" style="width:12pt;height:12pt;visibility:visible;mso-wrap-style:square">
            <v:imagedata r:id="rId12" o:title="Download from cloud"/>
          </v:shape>
        </w:pict>
      </w:r>
      <w:r>
        <w:t xml:space="preserve"> Javascript Initial Assessment (js_assess.js)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671FB76C" w14:textId="1D67C3AB" w:rsidR="00D74D5C" w:rsidRDefault="00345039" w:rsidP="00345039">
      <w:pPr>
        <w:pStyle w:val="ListParagraph"/>
        <w:numPr>
          <w:ilvl w:val="0"/>
          <w:numId w:val="31"/>
        </w:numPr>
      </w:pPr>
      <w:r>
        <w:t>Signed Syllabus</w:t>
      </w:r>
    </w:p>
    <w:p w14:paraId="30CA3D7B" w14:textId="33D13008" w:rsidR="00345039" w:rsidRPr="0050325C" w:rsidRDefault="00345039" w:rsidP="00345039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Javascript Initial Assessment (js_assess.js)</w:t>
      </w:r>
    </w:p>
    <w:p w14:paraId="7439C900" w14:textId="77777777" w:rsidR="00345039" w:rsidRDefault="00345039">
      <w:pPr>
        <w:rPr>
          <w:rStyle w:val="Heading1Char"/>
        </w:rPr>
      </w:pPr>
      <w:r>
        <w:rPr>
          <w:rStyle w:val="Heading1Char"/>
        </w:rPr>
        <w:br w:type="page"/>
      </w:r>
    </w:p>
    <w:p w14:paraId="58D4D1AB" w14:textId="22399BFE" w:rsidR="006D2DB9" w:rsidRDefault="00876061" w:rsidP="006D2DB9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DocPac Expectations</w:t>
      </w:r>
      <w:r w:rsidR="006D2DB9">
        <w:rPr>
          <w:rStyle w:val="Heading1Char"/>
        </w:rPr>
        <w:t>:</w:t>
      </w:r>
    </w:p>
    <w:p w14:paraId="7BFD147E" w14:textId="44C79078" w:rsidR="00876061" w:rsidRPr="00876061" w:rsidRDefault="00876061" w:rsidP="0087606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New DocPacs are release the first day of every week.</w:t>
      </w:r>
    </w:p>
    <w:p w14:paraId="36FE2B6E" w14:textId="38EF2E6F" w:rsidR="00876061" w:rsidRPr="00876061" w:rsidRDefault="00876061" w:rsidP="0087606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Printed DocPacs are placed in the “Outgoing” box in the front of the room as you come into class</w:t>
      </w:r>
    </w:p>
    <w:p w14:paraId="0F2EB970" w14:textId="0F132B95" w:rsidR="00876061" w:rsidRPr="00FD3E09" w:rsidRDefault="00876061" w:rsidP="0087606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If you are not physically present, you must obtain the DocPac from this class’s DocPac git repository on GitHub</w:t>
      </w:r>
    </w:p>
    <w:p w14:paraId="385411A7" w14:textId="31B940F2" w:rsidR="00FD3E09" w:rsidRPr="00FD3E09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All of the assignments and paperwork for the week will be listed in “Included Documentation” section on the front page of the DocPac</w:t>
      </w:r>
    </w:p>
    <w:p w14:paraId="2AFD4F38" w14:textId="54C23899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A “Print” symbol (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7F1DE" wp14:editId="27D685CD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document that has been printed and placed inside of the DocPac for you. If it is not, tell the instructor.</w:t>
      </w:r>
    </w:p>
    <w:p w14:paraId="3A02202C" w14:textId="2F0828C0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A “Download” symbol ( </w:t>
      </w:r>
      <w:r w:rsidRPr="00AC7051">
        <w:rPr>
          <w:noProof/>
        </w:rPr>
        <w:drawing>
          <wp:inline distT="0" distB="0" distL="0" distR="0" wp14:anchorId="4D360F24" wp14:editId="3DE60B9C">
            <wp:extent cx="148590" cy="148590"/>
            <wp:effectExtent l="0" t="0" r="3810" b="3810"/>
            <wp:docPr id="5" name="Picture 5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a digital file that you must obtain </w:t>
      </w:r>
      <w:r>
        <w:t>from this class’s DocPac git repository on GitHub</w:t>
      </w:r>
    </w:p>
    <w:p w14:paraId="67102424" w14:textId="018F0DB5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If the document has no symbol, it is found on the actual DocPac (such as the text you are currently reading)</w:t>
      </w:r>
    </w:p>
    <w:p w14:paraId="59422ECA" w14:textId="680D9B83" w:rsidR="00876061" w:rsidRPr="00FD3E09" w:rsidRDefault="00876061" w:rsidP="0087606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Unless otherwise stated, you are expected to complete all tasks in the “Required Documentation” section on the front page</w:t>
      </w:r>
      <w:r w:rsidR="00FD3E09">
        <w:t xml:space="preserve"> of the DocPac</w:t>
      </w:r>
    </w:p>
    <w:p w14:paraId="6D13EAB9" w14:textId="50EDE494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t>A “Print” symbol (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D99E1" wp14:editId="2D452288">
            <wp:extent cx="129654" cy="129654"/>
            <wp:effectExtent l="0" t="0" r="3810" b="3810"/>
            <wp:docPr id="6" name="Picture 6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document </w:t>
      </w:r>
      <w:r>
        <w:rPr>
          <w:noProof/>
        </w:rPr>
        <w:t>that you will need to print and place inside of the DocPac before it is turned in.</w:t>
      </w:r>
    </w:p>
    <w:p w14:paraId="5166D695" w14:textId="5F36D077" w:rsidR="00FD3E09" w:rsidRPr="00FD3E09" w:rsidRDefault="00FD3E09" w:rsidP="00FD3E09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An “Upload” symbol ( </w:t>
      </w:r>
      <w:r w:rsidRPr="00FD3E09">
        <w:rPr>
          <w:noProof/>
        </w:rPr>
        <w:drawing>
          <wp:inline distT="0" distB="0" distL="0" distR="0" wp14:anchorId="0BA3D40A" wp14:editId="19C28C4B">
            <wp:extent cx="169885" cy="169885"/>
            <wp:effectExtent l="0" t="0" r="1905" b="1905"/>
            <wp:docPr id="9" name="Picture 9" descr="C:\Users\csmith\Downloads\icons8-upload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smith\Downloads\icons8-upload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2" cy="1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) is next to any files or projects that must be uploaded to a live server or a github repository, and the link provided in the DocPac.</w:t>
      </w:r>
    </w:p>
    <w:p w14:paraId="54E83CF8" w14:textId="5C2BEA6D" w:rsidR="00FD3E09" w:rsidRPr="00FD3E09" w:rsidRDefault="00FD3E09" w:rsidP="00FD3E09">
      <w:pPr>
        <w:pStyle w:val="ListParagraph"/>
        <w:numPr>
          <w:ilvl w:val="2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More instructions will be given for each upload.</w:t>
      </w:r>
    </w:p>
    <w:p w14:paraId="1BCD33E9" w14:textId="720882F6" w:rsidR="00FD3E09" w:rsidRPr="00FD3E09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Sometimes, “Required Documentation” includes documents that are not included in the DocPac. These are obtained through other activities  from your instrcutor throughout the week.</w:t>
      </w:r>
    </w:p>
    <w:p w14:paraId="4B9503CA" w14:textId="6680A345" w:rsidR="00FD3E09" w:rsidRPr="006B34C1" w:rsidRDefault="00FD3E09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 xml:space="preserve">If there is a “Change Log” in the front of your </w:t>
      </w:r>
      <w:r w:rsidR="006B34C1">
        <w:rPr>
          <w:noProof/>
        </w:rPr>
        <w:t>DocPac, review it for major changes to this weekly process.</w:t>
      </w:r>
    </w:p>
    <w:p w14:paraId="70047B4F" w14:textId="248C4500" w:rsidR="006B34C1" w:rsidRPr="006B34C1" w:rsidRDefault="006B34C1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The “Reflection” section is to be completed in sincerity each week.</w:t>
      </w:r>
    </w:p>
    <w:p w14:paraId="343FDC87" w14:textId="7EAEAE56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i/>
          <w:noProof/>
        </w:rPr>
        <w:t>DO YOUR BEST!</w:t>
      </w:r>
    </w:p>
    <w:p w14:paraId="0E6319AC" w14:textId="4CB51C48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This part can take a lot of time, so plan accordingly each week.</w:t>
      </w:r>
    </w:p>
    <w:p w14:paraId="1AC6E036" w14:textId="1A4EC64F" w:rsidR="006B34C1" w:rsidRPr="006B34C1" w:rsidRDefault="006B34C1" w:rsidP="00FD3E09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b/>
          <w:noProof/>
        </w:rPr>
        <w:t>DocPacs are submitted each week by placing them in the “Incoming” box in the front of class.</w:t>
      </w:r>
    </w:p>
    <w:p w14:paraId="5B1A9279" w14:textId="47FE20AC" w:rsidR="006B34C1" w:rsidRPr="006B34C1" w:rsidRDefault="006B34C1" w:rsidP="006B34C1">
      <w:pPr>
        <w:pStyle w:val="ListParagraph"/>
        <w:numPr>
          <w:ilvl w:val="1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These must be submitted on the last day of class each week.</w:t>
      </w:r>
    </w:p>
    <w:p w14:paraId="7B384F4E" w14:textId="55D2A03A" w:rsidR="006B34C1" w:rsidRPr="006B34C1" w:rsidRDefault="006B34C1" w:rsidP="006B34C1">
      <w:pPr>
        <w:pStyle w:val="ListParagraph"/>
        <w:numPr>
          <w:ilvl w:val="0"/>
          <w:numId w:val="33"/>
        </w:num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noProof/>
        </w:rPr>
        <w:t>DocPacs are graded by the “Grading Rubric” on the back of each DocPac.</w:t>
      </w:r>
    </w:p>
    <w:p w14:paraId="0C59A67E" w14:textId="54B6BFF6" w:rsidR="006B34C1" w:rsidRDefault="006B34C1" w:rsidP="006B34C1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01EF1EEE" w14:textId="7BFCDAB5" w:rsidR="006B34C1" w:rsidRDefault="006B34C1" w:rsidP="006B34C1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Read these expectations carefully, and have your parents sign below:</w:t>
      </w:r>
    </w:p>
    <w:p w14:paraId="2E5F3AA8" w14:textId="1659FDE6" w:rsidR="006B34C1" w:rsidRDefault="006B34C1" w:rsidP="006B34C1">
      <w:pPr>
        <w:rPr>
          <w:rFonts w:eastAsiaTheme="majorEastAsia" w:cstheme="majorBidi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60"/>
        <w:gridCol w:w="4675"/>
      </w:tblGrid>
      <w:tr w:rsidR="006B34C1" w14:paraId="21316ABD" w14:textId="77777777" w:rsidTr="006B34C1">
        <w:tc>
          <w:tcPr>
            <w:tcW w:w="4315" w:type="dxa"/>
          </w:tcPr>
          <w:p w14:paraId="675A4B59" w14:textId="6A044138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  <w:r>
              <w:rPr>
                <w:rFonts w:eastAsiaTheme="majorEastAsia" w:cstheme="majorBidi"/>
                <w:szCs w:val="24"/>
              </w:rPr>
              <w:t>Parent Signature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E0993F7" w14:textId="77777777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</w:p>
        </w:tc>
        <w:tc>
          <w:tcPr>
            <w:tcW w:w="4675" w:type="dxa"/>
          </w:tcPr>
          <w:p w14:paraId="207E1D29" w14:textId="4AC74D98" w:rsidR="006B34C1" w:rsidRDefault="006B34C1" w:rsidP="006B34C1">
            <w:pPr>
              <w:rPr>
                <w:rFonts w:eastAsiaTheme="majorEastAsia" w:cstheme="majorBidi"/>
                <w:szCs w:val="24"/>
              </w:rPr>
            </w:pPr>
            <w:r>
              <w:rPr>
                <w:rFonts w:eastAsiaTheme="majorEastAsia" w:cstheme="majorBidi"/>
                <w:szCs w:val="24"/>
              </w:rPr>
              <w:t>Student Signature</w:t>
            </w:r>
          </w:p>
        </w:tc>
      </w:tr>
    </w:tbl>
    <w:p w14:paraId="79DA26F5" w14:textId="411578EB" w:rsidR="006B34C1" w:rsidRPr="006B34C1" w:rsidRDefault="006B34C1" w:rsidP="006B34C1">
      <w:pPr>
        <w:rPr>
          <w:rFonts w:eastAsiaTheme="majorEastAsia" w:cstheme="majorBidi"/>
          <w:szCs w:val="24"/>
        </w:rPr>
      </w:pPr>
    </w:p>
    <w:p w14:paraId="64FA24F2" w14:textId="7F8DBF9E" w:rsidR="00095BBA" w:rsidRPr="00876061" w:rsidRDefault="00095BBA" w:rsidP="00876061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566E6A8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79CF3903" w:rsidR="00A7780A" w:rsidRDefault="00A7780A" w:rsidP="00A7780A">
            <w:r>
              <w:t>DocPac Expectation Sign/Return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22D1294F" w:rsidR="00A7780A" w:rsidRDefault="00A7780A" w:rsidP="00A7780A">
            <w:r>
              <w:t>Syllabus Sign/Return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250B1A4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5B8A4D73" w:rsidR="00C335F8" w:rsidRDefault="00A7780A" w:rsidP="00C335F8">
            <w:r>
              <w:t>Javascript Initial Assessment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>
      <w:bookmarkStart w:id="0" w:name="_GoBack"/>
      <w:bookmarkEnd w:id="0"/>
    </w:p>
    <w:sectPr w:rsidR="00A065C2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556B" w14:textId="77777777" w:rsidR="00C15650" w:rsidRDefault="00C15650" w:rsidP="00D52BCD">
      <w:pPr>
        <w:spacing w:after="0" w:line="240" w:lineRule="auto"/>
      </w:pPr>
      <w:r>
        <w:separator/>
      </w:r>
    </w:p>
  </w:endnote>
  <w:endnote w:type="continuationSeparator" w:id="0">
    <w:p w14:paraId="24A4E455" w14:textId="77777777" w:rsidR="00C15650" w:rsidRDefault="00C15650" w:rsidP="00D52BCD">
      <w:pPr>
        <w:spacing w:after="0" w:line="240" w:lineRule="auto"/>
      </w:pPr>
      <w:r>
        <w:continuationSeparator/>
      </w:r>
    </w:p>
  </w:endnote>
  <w:endnote w:type="continuationNotice" w:id="1">
    <w:p w14:paraId="5A698A35" w14:textId="77777777" w:rsidR="00C15650" w:rsidRDefault="00C15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FEB5D" w14:textId="77777777" w:rsidR="00C15650" w:rsidRDefault="00C15650" w:rsidP="00D52BCD">
      <w:pPr>
        <w:spacing w:after="0" w:line="240" w:lineRule="auto"/>
      </w:pPr>
      <w:r>
        <w:separator/>
      </w:r>
    </w:p>
  </w:footnote>
  <w:footnote w:type="continuationSeparator" w:id="0">
    <w:p w14:paraId="639E8567" w14:textId="77777777" w:rsidR="00C15650" w:rsidRDefault="00C15650" w:rsidP="00D52BCD">
      <w:pPr>
        <w:spacing w:after="0" w:line="240" w:lineRule="auto"/>
      </w:pPr>
      <w:r>
        <w:continuationSeparator/>
      </w:r>
    </w:p>
  </w:footnote>
  <w:footnote w:type="continuationNotice" w:id="1">
    <w:p w14:paraId="23FCCF14" w14:textId="77777777" w:rsidR="00C15650" w:rsidRDefault="00C15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0" o:spid="_x0000_i1026" type="#_x0000_t75" alt="Download from cloud" style="width:15.75pt;height:15.75pt;visibility:visible;mso-wrap-style:square" o:bullet="t">
        <v:imagedata r:id="rId1" o:title="Download from cloud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9"/>
  </w:num>
  <w:num w:numId="4">
    <w:abstractNumId w:val="24"/>
  </w:num>
  <w:num w:numId="5">
    <w:abstractNumId w:val="5"/>
  </w:num>
  <w:num w:numId="6">
    <w:abstractNumId w:val="26"/>
  </w:num>
  <w:num w:numId="7">
    <w:abstractNumId w:val="9"/>
  </w:num>
  <w:num w:numId="8">
    <w:abstractNumId w:val="3"/>
  </w:num>
  <w:num w:numId="9">
    <w:abstractNumId w:val="31"/>
  </w:num>
  <w:num w:numId="10">
    <w:abstractNumId w:val="0"/>
  </w:num>
  <w:num w:numId="11">
    <w:abstractNumId w:val="32"/>
  </w:num>
  <w:num w:numId="12">
    <w:abstractNumId w:val="6"/>
  </w:num>
  <w:num w:numId="13">
    <w:abstractNumId w:val="1"/>
  </w:num>
  <w:num w:numId="14">
    <w:abstractNumId w:val="10"/>
  </w:num>
  <w:num w:numId="15">
    <w:abstractNumId w:val="23"/>
  </w:num>
  <w:num w:numId="16">
    <w:abstractNumId w:val="22"/>
  </w:num>
  <w:num w:numId="17">
    <w:abstractNumId w:val="28"/>
  </w:num>
  <w:num w:numId="18">
    <w:abstractNumId w:val="13"/>
  </w:num>
  <w:num w:numId="19">
    <w:abstractNumId w:val="25"/>
  </w:num>
  <w:num w:numId="20">
    <w:abstractNumId w:val="21"/>
  </w:num>
  <w:num w:numId="21">
    <w:abstractNumId w:val="20"/>
  </w:num>
  <w:num w:numId="22">
    <w:abstractNumId w:val="19"/>
  </w:num>
  <w:num w:numId="23">
    <w:abstractNumId w:val="8"/>
  </w:num>
  <w:num w:numId="24">
    <w:abstractNumId w:val="15"/>
  </w:num>
  <w:num w:numId="25">
    <w:abstractNumId w:val="4"/>
  </w:num>
  <w:num w:numId="26">
    <w:abstractNumId w:val="16"/>
  </w:num>
  <w:num w:numId="27">
    <w:abstractNumId w:val="2"/>
  </w:num>
  <w:num w:numId="28">
    <w:abstractNumId w:val="17"/>
  </w:num>
  <w:num w:numId="29">
    <w:abstractNumId w:val="7"/>
  </w:num>
  <w:num w:numId="30">
    <w:abstractNumId w:val="30"/>
  </w:num>
  <w:num w:numId="31">
    <w:abstractNumId w:val="18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bookFoldPrint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89E"/>
    <w:rsid w:val="002114DB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148D"/>
    <w:rsid w:val="003F5A27"/>
    <w:rsid w:val="003F5ED7"/>
    <w:rsid w:val="003F63E7"/>
    <w:rsid w:val="003F6FE6"/>
    <w:rsid w:val="003F7608"/>
    <w:rsid w:val="003F7FDD"/>
    <w:rsid w:val="00400089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41743"/>
    <w:rsid w:val="00442CF5"/>
    <w:rsid w:val="00442D1C"/>
    <w:rsid w:val="00445C8C"/>
    <w:rsid w:val="00446B4E"/>
    <w:rsid w:val="004514BF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BF7"/>
    <w:rsid w:val="0049246D"/>
    <w:rsid w:val="00492D03"/>
    <w:rsid w:val="0049394F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C20"/>
    <w:rsid w:val="005D713B"/>
    <w:rsid w:val="005D769A"/>
    <w:rsid w:val="005D794B"/>
    <w:rsid w:val="005D7C4E"/>
    <w:rsid w:val="005E20A1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630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1904"/>
    <w:rsid w:val="009233E0"/>
    <w:rsid w:val="00924886"/>
    <w:rsid w:val="0092491C"/>
    <w:rsid w:val="00927030"/>
    <w:rsid w:val="0092725E"/>
    <w:rsid w:val="00931154"/>
    <w:rsid w:val="00931BC4"/>
    <w:rsid w:val="00932ABF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B0E31"/>
    <w:rsid w:val="009B1058"/>
    <w:rsid w:val="009B17E4"/>
    <w:rsid w:val="009B280F"/>
    <w:rsid w:val="009B2894"/>
    <w:rsid w:val="009B3457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52EE"/>
    <w:rsid w:val="00D972CE"/>
    <w:rsid w:val="00D97A14"/>
    <w:rsid w:val="00DA0E85"/>
    <w:rsid w:val="00DA3A70"/>
    <w:rsid w:val="00DA3C22"/>
    <w:rsid w:val="00DA4BF3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627D"/>
    <w:rsid w:val="00E26B2F"/>
    <w:rsid w:val="00E30A74"/>
    <w:rsid w:val="00E30BF6"/>
    <w:rsid w:val="00E323A6"/>
    <w:rsid w:val="00E32ACC"/>
    <w:rsid w:val="00E32C2D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cc9255bc-4d99-4f42-bba5-857cbcc6e72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fc2bff61-6a31-4c51-9f32-b9bba46405e5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43742D-5A77-455F-8D01-B956A63A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51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4</cp:revision>
  <cp:lastPrinted>2020-03-09T16:27:00Z</cp:lastPrinted>
  <dcterms:created xsi:type="dcterms:W3CDTF">2021-07-28T13:59:00Z</dcterms:created>
  <dcterms:modified xsi:type="dcterms:W3CDTF">2021-07-28T14:54:00Z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